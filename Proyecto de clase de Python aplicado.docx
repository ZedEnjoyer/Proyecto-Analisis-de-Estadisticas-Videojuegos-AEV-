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86E1" w14:textId="3769BD56" w:rsidR="00F72CAC" w:rsidRPr="00F72CAC" w:rsidRDefault="00F72CAC" w:rsidP="00F72C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F72CAC">
        <w:rPr>
          <w:rFonts w:ascii="Times New Roman" w:eastAsia="Times New Roman" w:hAnsi="Times New Roman" w:cs="Times New Roman"/>
          <w:sz w:val="36"/>
          <w:szCs w:val="36"/>
          <w:lang w:eastAsia="es-CO"/>
        </w:rPr>
        <w:t xml:space="preserve">Proyecto de clase de </w:t>
      </w:r>
      <w:r w:rsidRPr="00F72CA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Python aplicado</w:t>
      </w:r>
      <w:r w:rsidRPr="00F72CAC">
        <w:rPr>
          <w:rFonts w:ascii="Times New Roman" w:eastAsia="Times New Roman" w:hAnsi="Times New Roman" w:cs="Times New Roman"/>
          <w:sz w:val="36"/>
          <w:szCs w:val="36"/>
          <w:lang w:eastAsia="es-CO"/>
        </w:rPr>
        <w:t>.</w:t>
      </w:r>
    </w:p>
    <w:p w14:paraId="446522F4" w14:textId="62EDEB5C" w:rsidR="00F72CAC" w:rsidRDefault="00091C84" w:rsidP="00F72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Fundamentos</w:t>
      </w:r>
      <w:r w:rsid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Programación</w:t>
      </w:r>
    </w:p>
    <w:p w14:paraId="59D792B4" w14:textId="77777777" w:rsidR="00F72CAC" w:rsidRPr="00F72CAC" w:rsidRDefault="00F72CAC" w:rsidP="00F72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FAD3D6" w14:textId="294E3F46" w:rsidR="00F72CAC" w:rsidRPr="00F72CAC" w:rsidRDefault="00F72CAC" w:rsidP="00F72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Nombre del Proyecto</w:t>
      </w:r>
    </w:p>
    <w:p w14:paraId="0F9DB9D9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1. Información General</w:t>
      </w:r>
    </w:p>
    <w:p w14:paraId="7D233F16" w14:textId="77777777" w:rsidR="00DD29EB" w:rsidRPr="00DD29EB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Nombre estudiante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</w:t>
      </w: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</w:p>
    <w:p w14:paraId="775BE9F5" w14:textId="77777777" w:rsidR="00DD29EB" w:rsidRPr="00DD29EB" w:rsidRDefault="00DD29EB" w:rsidP="00DD29EB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</w:t>
      </w:r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uan Alejandro </w:t>
      </w:r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</w:t>
      </w:r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astillo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</w:t>
      </w:r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opez</w:t>
      </w:r>
      <w:proofErr w:type="spellEnd"/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</w:p>
    <w:p w14:paraId="0C515850" w14:textId="2F4B507F" w:rsidR="00DD29EB" w:rsidRPr="00DD29EB" w:rsidRDefault="00DD29EB" w:rsidP="00DD29EB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</w:t>
      </w:r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amuel </w:t>
      </w:r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L</w:t>
      </w:r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ondoño </w:t>
      </w:r>
    </w:p>
    <w:p w14:paraId="01850B7D" w14:textId="77777777" w:rsidR="00DD29EB" w:rsidRPr="00DD29EB" w:rsidRDefault="00DD29EB" w:rsidP="00DD29EB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</w:t>
      </w:r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hosef </w:t>
      </w:r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R</w:t>
      </w:r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ojas </w:t>
      </w:r>
    </w:p>
    <w:p w14:paraId="2037E57D" w14:textId="78BDEFEE" w:rsidR="00DD29EB" w:rsidRPr="00DD29EB" w:rsidRDefault="00DD29EB" w:rsidP="00DD29EB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J</w:t>
      </w:r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uan </w:t>
      </w:r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Sebastián</w:t>
      </w:r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</w:t>
      </w:r>
      <w:r w:rsidR="00B163D4"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arr</w:t>
      </w:r>
      <w:r w:rsidR="0044401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illo</w:t>
      </w:r>
    </w:p>
    <w:p w14:paraId="6C134370" w14:textId="4C326815" w:rsidR="00F72CAC" w:rsidRPr="00F72CAC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Curso / Grupo:</w:t>
      </w:r>
      <w:r w:rsidR="00B677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r w:rsidR="00B163D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SA1</w:t>
      </w:r>
    </w:p>
    <w:p w14:paraId="3A0F14A7" w14:textId="77777777" w:rsidR="00F72CAC" w:rsidRPr="00F72CAC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 de entrega:</w:t>
      </w:r>
    </w:p>
    <w:p w14:paraId="0C3F5081" w14:textId="77777777" w:rsidR="00DD29EB" w:rsidRPr="00DD29EB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Profesor:</w:t>
      </w:r>
    </w:p>
    <w:p w14:paraId="6F9812F9" w14:textId="15A8EAAB" w:rsidR="00F72CAC" w:rsidRPr="00DD29EB" w:rsidRDefault="00B163D4" w:rsidP="00DD29EB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pablo </w:t>
      </w:r>
      <w:proofErr w:type="spellStart"/>
      <w:r w:rsidRPr="00DD29EB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carreño</w:t>
      </w:r>
      <w:proofErr w:type="spellEnd"/>
    </w:p>
    <w:p w14:paraId="381CBF29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Título del Proyecto</w:t>
      </w:r>
    </w:p>
    <w:p w14:paraId="645B96E5" w14:textId="2713B329" w:rsidR="00B163D4" w:rsidRDefault="00B163D4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Predicción de popularidad de vide</w:t>
      </w:r>
      <w:r w:rsidR="00DD29EB">
        <w:rPr>
          <w:rFonts w:ascii="Times New Roman" w:eastAsia="Times New Roman" w:hAnsi="Times New Roman" w:cs="Times New Roman"/>
          <w:sz w:val="24"/>
          <w:szCs w:val="24"/>
          <w:lang w:eastAsia="es-CO"/>
        </w:rPr>
        <w:t>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juegos</w:t>
      </w:r>
    </w:p>
    <w:p w14:paraId="0C1032B2" w14:textId="3E15C60C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Descripción del Proyecto</w:t>
      </w:r>
    </w:p>
    <w:p w14:paraId="13EBEE48" w14:textId="7A354B59" w:rsidR="00DD29EB" w:rsidRDefault="00DD29EB" w:rsidP="00DD29EB">
      <w:pPr>
        <w:pStyle w:val="NormalWeb"/>
        <w:numPr>
          <w:ilvl w:val="0"/>
          <w:numId w:val="11"/>
        </w:numPr>
      </w:pPr>
      <w:r>
        <w:rPr>
          <w:rStyle w:val="Textoennegrita"/>
        </w:rPr>
        <w:t>Propósito</w:t>
      </w:r>
      <w:r w:rsidR="00B67705">
        <w:rPr>
          <w:rStyle w:val="Textoennegrita"/>
        </w:rPr>
        <w:t>:</w:t>
      </w:r>
      <w:r>
        <w:br/>
        <w:t>Analizar datos relevantes de videojuegos para generar un índice de popularidad basado en puntuaciones, precios y antigüedad, facilitando la identificación de títulos destacados en el mercado.</w:t>
      </w:r>
    </w:p>
    <w:p w14:paraId="5D210431" w14:textId="20F88C91" w:rsidR="00DD29EB" w:rsidRDefault="00DD29EB" w:rsidP="00DD29EB">
      <w:pPr>
        <w:pStyle w:val="NormalWeb"/>
        <w:numPr>
          <w:ilvl w:val="0"/>
          <w:numId w:val="11"/>
        </w:numPr>
      </w:pPr>
      <w:r>
        <w:rPr>
          <w:rStyle w:val="Textoennegrita"/>
        </w:rPr>
        <w:t>Público objetivo</w:t>
      </w:r>
      <w:r w:rsidR="00B67705">
        <w:rPr>
          <w:rStyle w:val="Textoennegrita"/>
        </w:rPr>
        <w:t>:</w:t>
      </w:r>
      <w:r>
        <w:br/>
        <w:t>Desarrolladores de videojuegos, analistas de mercado y jugadores interesados en tendencias.</w:t>
      </w:r>
    </w:p>
    <w:p w14:paraId="56AAA2F1" w14:textId="77777777" w:rsidR="00DD29EB" w:rsidRDefault="00DD29EB" w:rsidP="00DD29EB">
      <w:pPr>
        <w:pStyle w:val="NormalWeb"/>
        <w:numPr>
          <w:ilvl w:val="0"/>
          <w:numId w:val="11"/>
        </w:numPr>
      </w:pPr>
      <w:r>
        <w:rPr>
          <w:rStyle w:val="Textoennegrita"/>
        </w:rPr>
        <w:t>Resultado esperado:</w:t>
      </w:r>
      <w:r>
        <w:br/>
        <w:t>Un programa en Python que calcule y muestre un índice de popularidad para una lista de videojuegos, permitiendo ordenar y comparar títulos fácilmente.</w:t>
      </w:r>
    </w:p>
    <w:p w14:paraId="25CF5D7E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Objetivos</w:t>
      </w:r>
    </w:p>
    <w:p w14:paraId="1F4270FC" w14:textId="77777777" w:rsidR="00F72CAC" w:rsidRPr="00F72CAC" w:rsidRDefault="00F72CAC" w:rsidP="00F72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General:</w:t>
      </w:r>
    </w:p>
    <w:p w14:paraId="24BFF40C" w14:textId="77777777" w:rsidR="00B67705" w:rsidRPr="00B67705" w:rsidRDefault="00B67705" w:rsidP="00B67705">
      <w:pPr>
        <w:pStyle w:val="Prrafodelista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t>Crear un programa en Python que prediga y ordene videojuegos según su popularidad basada en múltiples variables.</w:t>
      </w:r>
    </w:p>
    <w:p w14:paraId="7EBBB67E" w14:textId="77777777" w:rsidR="00B67705" w:rsidRDefault="00B67705" w:rsidP="00B67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</w:p>
    <w:p w14:paraId="2FA053EB" w14:textId="0254F651" w:rsidR="00B67705" w:rsidRPr="00B67705" w:rsidRDefault="00F72CAC" w:rsidP="00B67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7705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Específicos:</w:t>
      </w:r>
    </w:p>
    <w:p w14:paraId="5445FC9A" w14:textId="77777777" w:rsidR="00B67705" w:rsidRDefault="00B67705" w:rsidP="00B6770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7705">
        <w:rPr>
          <w:rFonts w:ascii="Times New Roman" w:eastAsia="Times New Roman" w:hAnsi="Times New Roman" w:cs="Times New Roman"/>
          <w:sz w:val="24"/>
          <w:szCs w:val="24"/>
          <w:lang w:eastAsia="es-CO"/>
        </w:rPr>
        <w:t>Utilizar estructuras de datos como listas y diccionarios para almacenar información.</w:t>
      </w:r>
    </w:p>
    <w:p w14:paraId="1E1E1BD1" w14:textId="77777777" w:rsidR="00B67705" w:rsidRDefault="00B67705" w:rsidP="00B6770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7705">
        <w:rPr>
          <w:rFonts w:ascii="Times New Roman" w:eastAsia="Times New Roman" w:hAnsi="Times New Roman" w:cs="Times New Roman"/>
          <w:sz w:val="24"/>
          <w:szCs w:val="24"/>
          <w:lang w:eastAsia="es-CO"/>
        </w:rPr>
        <w:t>Aplicar pandas para manejo y análisis de datos tabulares.</w:t>
      </w:r>
    </w:p>
    <w:p w14:paraId="4138FD88" w14:textId="77777777" w:rsidR="00B67705" w:rsidRDefault="00B67705" w:rsidP="00B6770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7705">
        <w:rPr>
          <w:rFonts w:ascii="Times New Roman" w:eastAsia="Times New Roman" w:hAnsi="Times New Roman" w:cs="Times New Roman"/>
          <w:sz w:val="24"/>
          <w:szCs w:val="24"/>
          <w:lang w:eastAsia="es-CO"/>
        </w:rPr>
        <w:t>Implementar normalización de datos y cálculo de índices ponderados.</w:t>
      </w:r>
    </w:p>
    <w:p w14:paraId="5F046167" w14:textId="699889C5" w:rsidR="00B67705" w:rsidRDefault="00B67705" w:rsidP="00B6770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77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Practicar </w:t>
      </w:r>
      <w:proofErr w:type="spellStart"/>
      <w:r w:rsidRPr="00B67705">
        <w:rPr>
          <w:rFonts w:ascii="Times New Roman" w:eastAsia="Times New Roman" w:hAnsi="Times New Roman" w:cs="Times New Roman"/>
          <w:sz w:val="24"/>
          <w:szCs w:val="24"/>
          <w:lang w:eastAsia="es-CO"/>
        </w:rPr>
        <w:t>modulariz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B67705">
        <w:rPr>
          <w:rFonts w:ascii="Times New Roman" w:eastAsia="Times New Roman" w:hAnsi="Times New Roman" w:cs="Times New Roman"/>
          <w:sz w:val="24"/>
          <w:szCs w:val="24"/>
          <w:lang w:eastAsia="es-CO"/>
        </w:rPr>
        <w:t>ación</w:t>
      </w:r>
      <w:proofErr w:type="spellEnd"/>
      <w:r w:rsidRPr="00B6770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mediante funciones.</w:t>
      </w:r>
    </w:p>
    <w:p w14:paraId="4F2A5BE1" w14:textId="35150F8E" w:rsidR="00DD29EB" w:rsidRPr="00B67705" w:rsidRDefault="00B67705" w:rsidP="00B67705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B67705">
        <w:rPr>
          <w:rFonts w:ascii="Times New Roman" w:eastAsia="Times New Roman" w:hAnsi="Times New Roman" w:cs="Times New Roman"/>
          <w:sz w:val="24"/>
          <w:szCs w:val="24"/>
          <w:lang w:eastAsia="es-CO"/>
        </w:rPr>
        <w:t>Presentar resultados de forma clara y ordenada.</w:t>
      </w:r>
    </w:p>
    <w:p w14:paraId="3A815333" w14:textId="6BC712D5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Requisitos</w:t>
      </w:r>
    </w:p>
    <w:p w14:paraId="0E618CDE" w14:textId="1BAAB2EC" w:rsidR="00F72CAC" w:rsidRPr="00F72CAC" w:rsidRDefault="00DD29EB" w:rsidP="00F72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Python</w:t>
      </w:r>
    </w:p>
    <w:p w14:paraId="4F65E31C" w14:textId="75F9DDFD" w:rsidR="00F72CAC" w:rsidRDefault="00DD29EB" w:rsidP="00F72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Librería pandas</w:t>
      </w:r>
      <w:proofErr w:type="gramEnd"/>
    </w:p>
    <w:p w14:paraId="0DC626D4" w14:textId="1CC9192F" w:rsidR="0063035E" w:rsidRDefault="0063035E" w:rsidP="006303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Tkinter</w:t>
      </w:r>
      <w:proofErr w:type="spellEnd"/>
    </w:p>
    <w:p w14:paraId="69D7ED53" w14:textId="0015C3C4" w:rsidR="0063035E" w:rsidRDefault="0063035E" w:rsidP="006303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Os</w:t>
      </w:r>
    </w:p>
    <w:p w14:paraId="61D3E15E" w14:textId="6F99D08D" w:rsidR="0063035E" w:rsidRPr="0063035E" w:rsidRDefault="0063035E" w:rsidP="006303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Subprocess</w:t>
      </w:r>
      <w:proofErr w:type="spellEnd"/>
    </w:p>
    <w:p w14:paraId="12C6876F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Diseño del Proyecto</w:t>
      </w:r>
    </w:p>
    <w:p w14:paraId="65467421" w14:textId="77777777" w:rsidR="00F72CAC" w:rsidRPr="00F72CAC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Arquitectura o estructura del programa: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</w:t>
      </w:r>
      <w:proofErr w:type="spellStart"/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modularización</w:t>
      </w:r>
      <w:proofErr w:type="spellEnd"/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, funciones, clases, etc.)</w:t>
      </w:r>
    </w:p>
    <w:p w14:paraId="5AE208C7" w14:textId="2EAEEF4A" w:rsidR="00F72CAC" w:rsidRPr="00F72CAC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Diagrama de flujo </w:t>
      </w:r>
    </w:p>
    <w:p w14:paraId="2C779EA0" w14:textId="77777777" w:rsidR="00F72CAC" w:rsidRPr="00F72CAC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Interfaz (si aplica):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descripción o imagen de la interfaz gráfica o consola</w:t>
      </w:r>
    </w:p>
    <w:p w14:paraId="040D1BEC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 Desarrollo</w:t>
      </w:r>
    </w:p>
    <w:p w14:paraId="05F4DE44" w14:textId="77777777" w:rsidR="00F72CAC" w:rsidRP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Explicación paso a paso de cómo se desarrolló el proyecto</w:t>
      </w:r>
    </w:p>
    <w:p w14:paraId="1DFF8CA7" w14:textId="77777777" w:rsidR="00F72CAC" w:rsidRP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Fragmentos de código relevantes comentados</w:t>
      </w:r>
    </w:p>
    <w:p w14:paraId="6FC3B41D" w14:textId="77777777" w:rsidR="00F72CAC" w:rsidRP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Descripción de las funciones principales</w:t>
      </w:r>
    </w:p>
    <w:p w14:paraId="41E1A762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8. Pruebas y Resultados</w:t>
      </w:r>
    </w:p>
    <w:p w14:paraId="08DF3558" w14:textId="77777777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Cómo se probó el programa</w:t>
      </w:r>
    </w:p>
    <w:p w14:paraId="760E232B" w14:textId="77777777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Capturas de pantalla o ejemplos de ejecución</w:t>
      </w:r>
    </w:p>
    <w:p w14:paraId="17681D4A" w14:textId="081EB171" w:rsid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Resultados obtenidos</w:t>
      </w:r>
    </w:p>
    <w:p w14:paraId="1C8A0170" w14:textId="6A947FBD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Manual de usuario</w:t>
      </w:r>
    </w:p>
    <w:p w14:paraId="10384C52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9. Conclusiones</w:t>
      </w:r>
    </w:p>
    <w:p w14:paraId="5AD48E40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Lecciones aprendidas</w:t>
      </w:r>
    </w:p>
    <w:p w14:paraId="27620A63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Dificultades encontradas y cómo se resolvieron</w:t>
      </w:r>
    </w:p>
    <w:p w14:paraId="77354955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Posibles mejoras o ideas futuras</w:t>
      </w:r>
    </w:p>
    <w:p w14:paraId="524B4C1F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10. Bibliografía / Recursos</w:t>
      </w:r>
    </w:p>
    <w:p w14:paraId="2DB4200C" w14:textId="2A9E182A" w:rsidR="00F72CAC" w:rsidRPr="00F72CAC" w:rsidRDefault="00F72CAC" w:rsidP="00F72C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Sitios web, documentación, libros o videos utilizados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mínimo 10</w:t>
      </w:r>
    </w:p>
    <w:p w14:paraId="112D4ED6" w14:textId="77777777" w:rsidR="00DF2E4E" w:rsidRDefault="00DF2E4E"/>
    <w:sectPr w:rsidR="00DF2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35A"/>
    <w:multiLevelType w:val="multilevel"/>
    <w:tmpl w:val="2EAA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E0F7D"/>
    <w:multiLevelType w:val="multilevel"/>
    <w:tmpl w:val="E45A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410435"/>
    <w:multiLevelType w:val="multilevel"/>
    <w:tmpl w:val="532C0EC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D4B16"/>
    <w:multiLevelType w:val="multilevel"/>
    <w:tmpl w:val="AC0C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2153E"/>
    <w:multiLevelType w:val="multilevel"/>
    <w:tmpl w:val="2010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2242E5"/>
    <w:multiLevelType w:val="multilevel"/>
    <w:tmpl w:val="0B16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F3B16"/>
    <w:multiLevelType w:val="multilevel"/>
    <w:tmpl w:val="1A7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F53272"/>
    <w:multiLevelType w:val="multilevel"/>
    <w:tmpl w:val="E5C2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A3119"/>
    <w:multiLevelType w:val="multilevel"/>
    <w:tmpl w:val="B0D0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A91599"/>
    <w:multiLevelType w:val="multilevel"/>
    <w:tmpl w:val="933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DC133E"/>
    <w:multiLevelType w:val="multilevel"/>
    <w:tmpl w:val="C736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D46E0"/>
    <w:multiLevelType w:val="multilevel"/>
    <w:tmpl w:val="8372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1B1F04"/>
    <w:multiLevelType w:val="multilevel"/>
    <w:tmpl w:val="532C0EC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A6120"/>
    <w:multiLevelType w:val="multilevel"/>
    <w:tmpl w:val="C90A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"/>
  </w:num>
  <w:num w:numId="4">
    <w:abstractNumId w:val="3"/>
  </w:num>
  <w:num w:numId="5">
    <w:abstractNumId w:val="0"/>
  </w:num>
  <w:num w:numId="6">
    <w:abstractNumId w:val="8"/>
  </w:num>
  <w:num w:numId="7">
    <w:abstractNumId w:val="11"/>
  </w:num>
  <w:num w:numId="8">
    <w:abstractNumId w:val="13"/>
  </w:num>
  <w:num w:numId="9">
    <w:abstractNumId w:val="5"/>
  </w:num>
  <w:num w:numId="10">
    <w:abstractNumId w:val="6"/>
  </w:num>
  <w:num w:numId="11">
    <w:abstractNumId w:val="4"/>
  </w:num>
  <w:num w:numId="12">
    <w:abstractNumId w:val="10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AC"/>
    <w:rsid w:val="00091C84"/>
    <w:rsid w:val="00444015"/>
    <w:rsid w:val="0063035E"/>
    <w:rsid w:val="00B163D4"/>
    <w:rsid w:val="00B67705"/>
    <w:rsid w:val="00DD29EB"/>
    <w:rsid w:val="00DF2E4E"/>
    <w:rsid w:val="00F7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4766"/>
  <w15:chartTrackingRefBased/>
  <w15:docId w15:val="{E0B2E5F9-B640-476B-A44A-ADFABBBF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72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72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2CA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72CA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7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72CA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72CA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DD2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Enrique Carrreño Hernandez</dc:creator>
  <cp:keywords/>
  <dc:description/>
  <cp:lastModifiedBy>Salas Didacticas Sede Bogota</cp:lastModifiedBy>
  <cp:revision>3</cp:revision>
  <dcterms:created xsi:type="dcterms:W3CDTF">2025-10-06T15:10:00Z</dcterms:created>
  <dcterms:modified xsi:type="dcterms:W3CDTF">2025-10-16T14:40:00Z</dcterms:modified>
</cp:coreProperties>
</file>